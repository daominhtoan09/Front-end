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465" w:rsidRDefault="007701B0">
      <w:pPr>
        <w:sectPr w:rsidR="007C3465" w:rsidSect="002343E4">
          <w:pgSz w:w="11907" w:h="16840" w:code="9"/>
          <w:pgMar w:top="1134" w:right="1134" w:bottom="1134" w:left="1985" w:header="709" w:footer="709" w:gutter="0"/>
          <w:pgBorders>
            <w:top w:val="twistedLines1" w:sz="12" w:space="0" w:color="auto"/>
            <w:left w:val="twistedLines1" w:sz="12" w:space="0" w:color="auto"/>
            <w:bottom w:val="twistedLines1" w:sz="12" w:space="0" w:color="auto"/>
            <w:right w:val="twistedLines1" w:sz="12" w:space="0" w:color="auto"/>
          </w:pgBorders>
          <w:cols w:space="708"/>
          <w:docGrid w:linePitch="360"/>
        </w:sectPr>
      </w:pPr>
      <w:r>
        <w:rPr>
          <w:noProof/>
        </w:rPr>
        <mc:AlternateContent>
          <mc:Choice Requires="wpc">
            <w:drawing>
              <wp:inline distT="0" distB="0" distL="0" distR="0">
                <wp:extent cx="5562600" cy="9224010"/>
                <wp:effectExtent l="0" t="0" r="0" b="0"/>
                <wp:docPr id="14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467292" y="1915795"/>
                            <a:ext cx="3409507" cy="906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43E4" w:rsidRDefault="007A410F" w:rsidP="003E3F49">
                              <w:pPr>
                                <w:spacing w:before="60"/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</w:pPr>
                              <w:r w:rsidRPr="005D49C9"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  <w:t>NGUYỄN VĂN A</w:t>
                              </w:r>
                              <w:r w:rsidR="003E3F49"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  <w:t>(MSV)</w:t>
                              </w:r>
                            </w:p>
                            <w:p w:rsidR="003E3F49" w:rsidRDefault="003E3F49" w:rsidP="003E3F49">
                              <w:pPr>
                                <w:spacing w:before="60"/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  <w:t xml:space="preserve">NGUYỄN VĂN B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  <w:t>(MSV)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  <w:t xml:space="preserve"> (C)</w:t>
                              </w:r>
                            </w:p>
                            <w:p w:rsidR="003E3F49" w:rsidRPr="005D49C9" w:rsidRDefault="003E3F49" w:rsidP="003E3F49">
                              <w:pPr>
                                <w:spacing w:before="60"/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  <w:t xml:space="preserve">NGUYỄN VĂN C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32"/>
                                  <w:szCs w:val="28"/>
                                </w:rPr>
                                <w:t>(MSV)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71874"/>
                            <a:ext cx="5562600" cy="2501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410F" w:rsidRPr="005D49C9" w:rsidRDefault="005D49C9" w:rsidP="007A410F">
                              <w:pPr>
                                <w:spacing w:before="60"/>
                                <w:jc w:val="center"/>
                                <w:rPr>
                                  <w:rFonts w:ascii="Arial" w:hAnsi="Arial"/>
                                  <w:sz w:val="44"/>
                                  <w:szCs w:val="96"/>
                                </w:rPr>
                              </w:pPr>
                              <w:r w:rsidRPr="005D49C9">
                                <w:rPr>
                                  <w:rFonts w:ascii="Arial" w:hAnsi="Arial"/>
                                  <w:sz w:val="44"/>
                                  <w:szCs w:val="96"/>
                                </w:rPr>
                                <w:t>TÊN ĐỀ TÀI</w:t>
                              </w:r>
                            </w:p>
                            <w:p w:rsidR="005D49C9" w:rsidRDefault="005D49C9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</w:p>
                            <w:p w:rsidR="005D49C9" w:rsidRDefault="005D49C9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</w:p>
                            <w:p w:rsidR="005D49C9" w:rsidRPr="005D49C9" w:rsidRDefault="005D49C9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</w:p>
                            <w:p w:rsidR="005D49C9" w:rsidRDefault="005D49C9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</w:p>
                            <w:p w:rsidR="005D49C9" w:rsidRDefault="005D49C9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</w:p>
                            <w:p w:rsidR="005D49C9" w:rsidRDefault="005D49C9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</w:p>
                            <w:p w:rsidR="007A410F" w:rsidRPr="005D49C9" w:rsidRDefault="00715BD9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</w:rPr>
                                <w:t>BÀI TẬP LỚN</w:t>
                              </w:r>
                            </w:p>
                            <w:p w:rsidR="005D49C9" w:rsidRPr="005D49C9" w:rsidRDefault="00715BD9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</w:rPr>
                                <w:t>MÔN: TÊN MÔN HỌC – MÃ MÔN HỌC</w:t>
                              </w:r>
                            </w:p>
                            <w:p w:rsidR="007C3465" w:rsidRPr="00013160" w:rsidRDefault="007C3465" w:rsidP="0019207D">
                              <w:pPr>
                                <w:pStyle w:val="Subtitle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7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2133600" y="8801100"/>
                            <a:ext cx="1295400" cy="283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43E4" w:rsidRPr="005D49C9" w:rsidRDefault="007A410F" w:rsidP="005D49C9">
                              <w:pPr>
                                <w:spacing w:before="60" w:line="288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 w:rsidRPr="005D49C9">
                                <w:rPr>
                                  <w:rFonts w:ascii="Times New Roman" w:hAnsi="Times New Roman"/>
                                  <w:b/>
                                </w:rPr>
                                <w:t>Hà Nội</w:t>
                              </w:r>
                              <w:r w:rsidR="005D49C9" w:rsidRPr="005D49C9">
                                <w:rPr>
                                  <w:rFonts w:ascii="Times New Roman" w:hAnsi="Times New Roman"/>
                                  <w:b/>
                                </w:rPr>
                                <w:t>,</w:t>
                              </w:r>
                              <w:r w:rsidRPr="005D49C9">
                                <w:rPr>
                                  <w:rFonts w:ascii="Times New Roman" w:hAnsi="Times New Roman"/>
                                  <w:b/>
                                </w:rPr>
                                <w:t xml:space="preserve"> </w:t>
                              </w:r>
                              <w:r w:rsidR="005D49C9" w:rsidRPr="005D49C9">
                                <w:rPr>
                                  <w:rFonts w:ascii="Times New Roman" w:hAnsi="Times New Roman"/>
                                  <w:b/>
                                  <w:highlight w:val="yellow"/>
                                </w:rPr>
                                <w:t>Năm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12" name="Text Box 8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685800" y="203835"/>
                            <a:ext cx="4191000" cy="471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410F" w:rsidRPr="007A410F" w:rsidRDefault="007A410F" w:rsidP="007A410F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fldChar w:fldCharType="begin"/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instrText xml:space="preserve"> MACROBUTTON DOFIELDCLICK BỘ GIÁO DỤC VÀ ĐÀO TẠO</w:instrText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fldChar w:fldCharType="end"/>
                              </w:r>
                            </w:p>
                            <w:p w:rsidR="007C3465" w:rsidRPr="00F65597" w:rsidRDefault="007A410F" w:rsidP="0019207D">
                              <w:pPr>
                                <w:jc w:val="center"/>
                                <w:rPr>
                                  <w:rStyle w:val="Strong"/>
                                  <w:rFonts w:ascii=".VnTimeH" w:hAnsi=".VnTimeH"/>
                                  <w:b/>
                                  <w:szCs w:val="28"/>
                                </w:rPr>
                              </w:pPr>
                              <w:r w:rsidRPr="007A410F">
                                <w:rPr>
                                  <w:rFonts w:ascii="Times New Roman" w:hAnsi="Times New Roman"/>
                                  <w:b/>
                                  <w:szCs w:val="28"/>
                                </w:rPr>
                                <w:fldChar w:fldCharType="begin"/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Cs w:val="28"/>
                                </w:rPr>
                                <w:instrText xml:space="preserve"> MACROBUTTON DOFIELDCLICK TRƯỜNG ĐẠI HỌC MỎ - ĐỊA CHẤT</w:instrText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438pt;height:726.3pt;mso-position-horizontal-relative:char;mso-position-vertical-relative:line" coordsize="55626,92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626;height:92240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4672;top:19157;width:34095;height:90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aEEb4A&#10;AADaAAAADwAAAGRycy9kb3ducmV2LnhtbERPPWvDMBDdA/0P4grdEjmBluJENqFtIEOXus5+WFfL&#10;1DoZ62o7/74aAhkf7/tQLr5XE42xC2xgu8lAETfBdtwaqL9P61dQUZAt9oHJwJUilMXD6oC5DTN/&#10;0VRJq1IIxxwNOJEh1zo2jjzGTRiIE/cTRo+S4NhqO+Kcwn2vd1n2oj12nBocDvTmqPmt/rwBEXvc&#10;XusPH8+X5fN9dlnzjLUxT4/LcQ9KaJG7+OY+WwNpa7qSboAu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VGhBG+AAAA2gAAAA8AAAAAAAAAAAAAAAAAmAIAAGRycy9kb3ducmV2&#10;LnhtbFBLBQYAAAAABAAEAPUAAACDAwAAAAA=&#10;" filled="f" stroked="f">
                  <v:textbox style="mso-fit-shape-to-text:t">
                    <w:txbxContent>
                      <w:p w:rsidR="002343E4" w:rsidRDefault="007A410F" w:rsidP="003E3F49">
                        <w:pPr>
                          <w:spacing w:before="60"/>
                          <w:rPr>
                            <w:rFonts w:ascii="Times New Roman" w:hAnsi="Times New Roman"/>
                            <w:b/>
                            <w:sz w:val="32"/>
                            <w:szCs w:val="28"/>
                          </w:rPr>
                        </w:pPr>
                        <w:r w:rsidRPr="005D49C9">
                          <w:rPr>
                            <w:rFonts w:ascii="Times New Roman" w:hAnsi="Times New Roman"/>
                            <w:b/>
                            <w:sz w:val="32"/>
                            <w:szCs w:val="28"/>
                          </w:rPr>
                          <w:t>NGUYỄN VĂN A</w:t>
                        </w:r>
                        <w:r w:rsidR="003E3F49">
                          <w:rPr>
                            <w:rFonts w:ascii="Times New Roman" w:hAnsi="Times New Roman"/>
                            <w:b/>
                            <w:sz w:val="32"/>
                            <w:szCs w:val="28"/>
                          </w:rPr>
                          <w:t>(MSV)</w:t>
                        </w:r>
                      </w:p>
                      <w:p w:rsidR="003E3F49" w:rsidRDefault="003E3F49" w:rsidP="003E3F49">
                        <w:pPr>
                          <w:spacing w:before="60"/>
                          <w:rPr>
                            <w:rFonts w:ascii="Times New Roman" w:hAnsi="Times New Roman"/>
                            <w:b/>
                            <w:sz w:val="32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32"/>
                            <w:szCs w:val="28"/>
                          </w:rPr>
                          <w:t xml:space="preserve">NGUYỄN VĂN B </w:t>
                        </w:r>
                        <w:r>
                          <w:rPr>
                            <w:rFonts w:ascii="Times New Roman" w:hAnsi="Times New Roman"/>
                            <w:b/>
                            <w:sz w:val="32"/>
                            <w:szCs w:val="28"/>
                          </w:rPr>
                          <w:t>(MSV)</w:t>
                        </w:r>
                        <w:r>
                          <w:rPr>
                            <w:rFonts w:ascii="Times New Roman" w:hAnsi="Times New Roman"/>
                            <w:b/>
                            <w:sz w:val="32"/>
                            <w:szCs w:val="28"/>
                          </w:rPr>
                          <w:t xml:space="preserve"> (C)</w:t>
                        </w:r>
                      </w:p>
                      <w:p w:rsidR="003E3F49" w:rsidRPr="005D49C9" w:rsidRDefault="003E3F49" w:rsidP="003E3F49">
                        <w:pPr>
                          <w:spacing w:before="60"/>
                          <w:rPr>
                            <w:rFonts w:ascii="Times New Roman" w:hAnsi="Times New Roman"/>
                            <w:b/>
                            <w:sz w:val="32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32"/>
                            <w:szCs w:val="28"/>
                          </w:rPr>
                          <w:t xml:space="preserve">NGUYỄN VĂN C </w:t>
                        </w:r>
                        <w:r>
                          <w:rPr>
                            <w:rFonts w:ascii="Times New Roman" w:hAnsi="Times New Roman"/>
                            <w:b/>
                            <w:sz w:val="32"/>
                            <w:szCs w:val="28"/>
                          </w:rPr>
                          <w:t>(MSV)</w:t>
                        </w:r>
                      </w:p>
                    </w:txbxContent>
                  </v:textbox>
                </v:shape>
                <v:shape id="Text Box 5" o:spid="_x0000_s1029" type="#_x0000_t202" style="position:absolute;top:35718;width:55626;height:250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    <v:textbox inset="0,0,0,0">
                    <w:txbxContent>
                      <w:p w:rsidR="007A410F" w:rsidRPr="005D49C9" w:rsidRDefault="005D49C9" w:rsidP="007A410F">
                        <w:pPr>
                          <w:spacing w:before="60"/>
                          <w:jc w:val="center"/>
                          <w:rPr>
                            <w:rFonts w:ascii="Arial" w:hAnsi="Arial"/>
                            <w:sz w:val="44"/>
                            <w:szCs w:val="96"/>
                          </w:rPr>
                        </w:pPr>
                        <w:r w:rsidRPr="005D49C9">
                          <w:rPr>
                            <w:rFonts w:ascii="Arial" w:hAnsi="Arial"/>
                            <w:sz w:val="44"/>
                            <w:szCs w:val="96"/>
                          </w:rPr>
                          <w:t>TÊN ĐỀ TÀI</w:t>
                        </w:r>
                      </w:p>
                      <w:p w:rsidR="005D49C9" w:rsidRDefault="005D49C9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</w:p>
                      <w:p w:rsidR="005D49C9" w:rsidRDefault="005D49C9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</w:p>
                      <w:p w:rsidR="005D49C9" w:rsidRPr="005D49C9" w:rsidRDefault="005D49C9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</w:p>
                      <w:p w:rsidR="005D49C9" w:rsidRDefault="005D49C9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</w:p>
                      <w:p w:rsidR="005D49C9" w:rsidRDefault="005D49C9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</w:p>
                      <w:p w:rsidR="005D49C9" w:rsidRDefault="005D49C9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</w:p>
                      <w:p w:rsidR="007A410F" w:rsidRPr="005D49C9" w:rsidRDefault="00715BD9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</w:rPr>
                          <w:t>BÀI TẬP LỚN</w:t>
                        </w:r>
                      </w:p>
                      <w:p w:rsidR="005D49C9" w:rsidRPr="005D49C9" w:rsidRDefault="00715BD9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</w:rPr>
                          <w:t>MÔN: TÊN MÔN HỌC – MÃ MÔN HỌC</w:t>
                        </w:r>
                      </w:p>
                      <w:p w:rsidR="007C3465" w:rsidRPr="00013160" w:rsidRDefault="007C3465" w:rsidP="0019207D">
                        <w:pPr>
                          <w:pStyle w:val="Subtitle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7" o:spid="_x0000_s1030" type="#_x0000_t202" style="position:absolute;left:21336;top:88011;width:12954;height:28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DnAb8A&#10;AADbAAAADwAAAGRycy9kb3ducmV2LnhtbERPTYvCMBC9C/6HMMJeRNN4EK1GEXFh8bbqxdvQjG2x&#10;mZQmtl1/vVkQvM3jfc5629tKtNT40rEGNU1AEGfOlJxruJy/JwsQPiAbrByThj/ysN0MB2tMjev4&#10;l9pTyEUMYZ+ihiKEOpXSZwVZ9FNXE0fu5hqLIcIml6bBLobbSs6SZC4tlhwbCqxpX1B2Pz2shnl/&#10;qMfHJc26Z1a1fH0qFUhp/TXqdysQgfrwEb/dPybOV/D/SzxAb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IOcBvwAAANsAAAAPAAAAAAAAAAAAAAAAAJgCAABkcnMvZG93bnJl&#10;di54bWxQSwUGAAAAAAQABAD1AAAAhAMAAAAA&#10;" filled="f" stroked="f">
                  <o:lock v:ext="edit" aspectratio="t"/>
                  <v:textbox style="mso-fit-shape-to-text:t" inset="0,0,0,0">
                    <w:txbxContent>
                      <w:p w:rsidR="002343E4" w:rsidRPr="005D49C9" w:rsidRDefault="007A410F" w:rsidP="005D49C9">
                        <w:pPr>
                          <w:spacing w:before="60" w:line="288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 w:rsidRPr="005D49C9">
                          <w:rPr>
                            <w:rFonts w:ascii="Times New Roman" w:hAnsi="Times New Roman"/>
                            <w:b/>
                          </w:rPr>
                          <w:t>Hà Nội</w:t>
                        </w:r>
                        <w:r w:rsidR="005D49C9" w:rsidRPr="005D49C9">
                          <w:rPr>
                            <w:rFonts w:ascii="Times New Roman" w:hAnsi="Times New Roman"/>
                            <w:b/>
                          </w:rPr>
                          <w:t>,</w:t>
                        </w:r>
                        <w:r w:rsidRPr="005D49C9">
                          <w:rPr>
                            <w:rFonts w:ascii="Times New Roman" w:hAnsi="Times New Roman"/>
                            <w:b/>
                          </w:rPr>
                          <w:t xml:space="preserve"> </w:t>
                        </w:r>
                        <w:r w:rsidR="005D49C9" w:rsidRPr="005D49C9">
                          <w:rPr>
                            <w:rFonts w:ascii="Times New Roman" w:hAnsi="Times New Roman"/>
                            <w:b/>
                            <w:highlight w:val="yellow"/>
                          </w:rPr>
                          <w:t>Năm</w:t>
                        </w:r>
                      </w:p>
                    </w:txbxContent>
                  </v:textbox>
                </v:shape>
                <v:shape id="Text Box 8" o:spid="_x0000_s1031" type="#_x0000_t202" style="position:absolute;left:6858;top:2038;width:41910;height:47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1c1L8A&#10;AADbAAAADwAAAGRycy9kb3ducmV2LnhtbERPTWvCQBC9C/0PywjedKNQKalrCLYFD1606X3ITrOh&#10;2dmQnZr4712h0Ns83ufsisl36kpDbAMbWK8yUMR1sC03BqrPj+ULqCjIFrvAZOBGEYr902yHuQ0j&#10;n+l6kUalEI45GnAifa51rB15jKvQEyfuOwweJcGh0XbAMYX7Tm+ybKs9tpwaHPZ0cFT/XH69ARFb&#10;rm/Vu4/Hr+n0NrqsfsbKmMV8Kl9BCU3yL/5zH22av4HHL+kAvb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HVzUvwAAANsAAAAPAAAAAAAAAAAAAAAAAJgCAABkcnMvZG93bnJl&#10;di54bWxQSwUGAAAAAAQABAD1AAAAhAMAAAAA&#10;" filled="f" stroked="f">
                  <o:lock v:ext="edit" aspectratio="t"/>
                  <v:textbox style="mso-fit-shape-to-text:t">
                    <w:txbxContent>
                      <w:p w:rsidR="007A410F" w:rsidRPr="007A410F" w:rsidRDefault="007A410F" w:rsidP="007A410F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fldChar w:fldCharType="begin"/>
                        </w:r>
                        <w:r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instrText xml:space="preserve"> MACROBUTTON DOFIELDCLICK BỘ GIÁO DỤC VÀ ĐÀO TẠO</w:instrText>
                        </w:r>
                        <w:r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fldChar w:fldCharType="end"/>
                        </w:r>
                      </w:p>
                      <w:p w:rsidR="007C3465" w:rsidRPr="00F65597" w:rsidRDefault="007A410F" w:rsidP="0019207D">
                        <w:pPr>
                          <w:jc w:val="center"/>
                          <w:rPr>
                            <w:rStyle w:val="Strong"/>
                            <w:rFonts w:ascii=".VnTimeH" w:hAnsi=".VnTimeH"/>
                            <w:b/>
                            <w:szCs w:val="28"/>
                          </w:rPr>
                        </w:pPr>
                        <w:r w:rsidRPr="007A410F">
                          <w:rPr>
                            <w:rFonts w:ascii="Times New Roman" w:hAnsi="Times New Roman"/>
                            <w:b/>
                            <w:szCs w:val="28"/>
                          </w:rPr>
                          <w:fldChar w:fldCharType="begin"/>
                        </w:r>
                        <w:r w:rsidRPr="007A410F">
                          <w:rPr>
                            <w:rFonts w:ascii="Times New Roman" w:hAnsi="Times New Roman"/>
                            <w:b/>
                            <w:szCs w:val="28"/>
                          </w:rPr>
                          <w:instrText xml:space="preserve"> MACROBUTTON DOFIELDCLICK TRƯỜNG ĐẠI HỌC MỎ - ĐỊA CHẤT</w:instrText>
                        </w:r>
                        <w:r w:rsidRPr="007A410F">
                          <w:rPr>
                            <w:rFonts w:ascii="Times New Roman" w:hAnsi="Times New Roman"/>
                            <w:b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343E4" w:rsidRDefault="007701B0"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562600" cy="9204960"/>
                <wp:effectExtent l="0" t="0" r="0" b="0"/>
                <wp:docPr id="31" name="Canvas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19368"/>
                            <a:ext cx="5562600" cy="2695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410F" w:rsidRPr="005D49C9" w:rsidRDefault="00715BD9" w:rsidP="007A410F">
                              <w:pPr>
                                <w:spacing w:before="60"/>
                                <w:jc w:val="center"/>
                                <w:rPr>
                                  <w:rFonts w:ascii="Arial" w:hAnsi="Arial"/>
                                  <w:b/>
                                  <w:sz w:val="36"/>
                                  <w:szCs w:val="48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36"/>
                                  <w:szCs w:val="48"/>
                                </w:rPr>
                                <w:t>BÀI TẬP LỚN</w:t>
                              </w:r>
                            </w:p>
                            <w:p w:rsidR="007A410F" w:rsidRPr="007A410F" w:rsidRDefault="00715BD9" w:rsidP="007A410F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Môn học: Tên môn học</w:t>
                              </w:r>
                            </w:p>
                            <w:p w:rsidR="007A410F" w:rsidRPr="00013160" w:rsidRDefault="007A410F" w:rsidP="007A410F">
                              <w:pPr>
                                <w:pStyle w:val="Subtitle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:rsidR="007C3465" w:rsidRDefault="007C3465" w:rsidP="00F3492A">
                              <w:pPr>
                                <w:pStyle w:val="Subtitle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" name="Text Box 36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2133600" y="8801100"/>
                            <a:ext cx="1295400" cy="280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3465" w:rsidRPr="005D49C9" w:rsidRDefault="007A410F" w:rsidP="005D49C9">
                              <w:pPr>
                                <w:spacing w:before="60" w:line="288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 w:rsidRPr="005D49C9">
                                <w:rPr>
                                  <w:rFonts w:ascii="Times New Roman" w:hAnsi="Times New Roman"/>
                                  <w:b/>
                                </w:rPr>
                                <w:t>Hà Nội</w:t>
                              </w:r>
                              <w:r w:rsidR="005D49C9">
                                <w:rPr>
                                  <w:rFonts w:ascii="Times New Roman" w:hAnsi="Times New Roman"/>
                                  <w:b/>
                                </w:rPr>
                                <w:t>,</w:t>
                              </w:r>
                              <w:r w:rsidRPr="005D49C9">
                                <w:rPr>
                                  <w:rFonts w:ascii="Times New Roman" w:hAnsi="Times New Roman"/>
                                  <w:b/>
                                </w:rPr>
                                <w:t xml:space="preserve"> </w:t>
                              </w:r>
                              <w:r w:rsidR="005D49C9" w:rsidRPr="005D49C9">
                                <w:rPr>
                                  <w:rFonts w:ascii="Times New Roman" w:hAnsi="Times New Roman"/>
                                  <w:b/>
                                  <w:highlight w:val="yellow"/>
                                </w:rPr>
                                <w:t>Năm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3" name="Text Box 37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685800" y="203835"/>
                            <a:ext cx="4191000" cy="672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410F" w:rsidRPr="007A410F" w:rsidRDefault="007A410F" w:rsidP="007A410F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fldChar w:fldCharType="begin"/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instrText xml:space="preserve"> MACROBUTTON DOFIELDCLICK BỘ GIÁO DỤC VÀ ĐÀO TẠO</w:instrText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fldChar w:fldCharType="end"/>
                              </w:r>
                            </w:p>
                            <w:p w:rsidR="007A410F" w:rsidRPr="00F65597" w:rsidRDefault="007A410F" w:rsidP="007A410F">
                              <w:pPr>
                                <w:jc w:val="center"/>
                                <w:rPr>
                                  <w:rStyle w:val="Strong"/>
                                  <w:rFonts w:ascii=".VnTimeH" w:hAnsi=".VnTimeH"/>
                                  <w:b/>
                                  <w:szCs w:val="28"/>
                                </w:rPr>
                              </w:pPr>
                              <w:r w:rsidRPr="007A410F">
                                <w:rPr>
                                  <w:rFonts w:ascii="Times New Roman" w:hAnsi="Times New Roman"/>
                                  <w:b/>
                                  <w:szCs w:val="28"/>
                                </w:rPr>
                                <w:fldChar w:fldCharType="begin"/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Cs w:val="28"/>
                                </w:rPr>
                                <w:instrText xml:space="preserve"> MACROBUTTON DOFIELDCLICK TRƯỜNG ĐẠI HỌC MỎ - ĐỊA CHẤT</w:instrText>
                              </w:r>
                              <w:r w:rsidRPr="007A410F">
                                <w:rPr>
                                  <w:rFonts w:ascii="Times New Roman" w:hAnsi="Times New Roman"/>
                                  <w:b/>
                                  <w:szCs w:val="28"/>
                                </w:rPr>
                                <w:fldChar w:fldCharType="end"/>
                              </w:r>
                            </w:p>
                            <w:p w:rsidR="00F65597" w:rsidRPr="00F65597" w:rsidRDefault="00F65597" w:rsidP="00F65597">
                              <w:pPr>
                                <w:jc w:val="center"/>
                                <w:rPr>
                                  <w:rStyle w:val="Strong"/>
                                  <w:rFonts w:ascii=".VnTimeH" w:hAnsi=".VnTimeH"/>
                                  <w:b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343702"/>
                            <a:ext cx="5562600" cy="2029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410F" w:rsidRPr="005D49C9" w:rsidRDefault="005D49C9" w:rsidP="007A410F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40"/>
                                  <w:szCs w:val="28"/>
                                </w:rPr>
                              </w:pPr>
                              <w:r w:rsidRPr="005D49C9">
                                <w:rPr>
                                  <w:rFonts w:ascii="Times New Roman" w:hAnsi="Times New Roman"/>
                                  <w:b/>
                                  <w:sz w:val="40"/>
                                  <w:szCs w:val="28"/>
                                </w:rPr>
                                <w:t>ĐỀ TÀI</w:t>
                              </w:r>
                              <w:r w:rsidR="00573AC0">
                                <w:rPr>
                                  <w:rFonts w:ascii="Times New Roman" w:hAnsi="Times New Roman"/>
                                  <w:b/>
                                  <w:sz w:val="40"/>
                                  <w:szCs w:val="28"/>
                                </w:rPr>
                                <w:t>:</w:t>
                              </w:r>
                            </w:p>
                            <w:p w:rsidR="005D49C9" w:rsidRPr="005D49C9" w:rsidRDefault="005D49C9" w:rsidP="007A410F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40"/>
                                  <w:szCs w:val="32"/>
                                </w:rPr>
                              </w:pPr>
                              <w:r w:rsidRPr="005D49C9">
                                <w:rPr>
                                  <w:rFonts w:ascii="Times New Roman" w:hAnsi="Times New Roman"/>
                                  <w:b/>
                                  <w:sz w:val="40"/>
                                  <w:szCs w:val="28"/>
                                </w:rPr>
                                <w:t>TÊN ĐỀ TÀI</w:t>
                              </w:r>
                            </w:p>
                            <w:p w:rsidR="007C3465" w:rsidRPr="001A25BD" w:rsidRDefault="007C3465" w:rsidP="00F3492A">
                              <w:pPr>
                                <w:spacing w:before="60"/>
                                <w:jc w:val="center"/>
                                <w:rPr>
                                  <w:rFonts w:ascii=".VnTimeH" w:hAnsi=".VnTimeH"/>
                                  <w:b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6067425"/>
                            <a:ext cx="2514600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410F" w:rsidRPr="005D49C9" w:rsidRDefault="005D49C9" w:rsidP="007A410F">
                              <w:pPr>
                                <w:spacing w:after="120"/>
                                <w:jc w:val="center"/>
                                <w:rPr>
                                  <w:rFonts w:ascii="Times New Roman" w:hAnsi="Times New Roman"/>
                                  <w:b/>
                                </w:rPr>
                              </w:pPr>
                              <w:r w:rsidRPr="005D49C9">
                                <w:rPr>
                                  <w:rFonts w:ascii="Times New Roman" w:hAnsi="Times New Roman"/>
                                  <w:b/>
                                </w:rPr>
                                <w:t>SINH VIÊN THỰC HIỆN</w:t>
                              </w:r>
                            </w:p>
                            <w:p w:rsidR="005D49C9" w:rsidRPr="00715BD9" w:rsidRDefault="007A410F" w:rsidP="005D49C9">
                              <w:pPr>
                                <w:ind w:firstLine="270"/>
                                <w:jc w:val="both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 w:rsidRPr="00715BD9">
                                <w:rPr>
                                  <w:rFonts w:ascii="Times New Roman" w:hAnsi="Times New Roman"/>
                                  <w:sz w:val="24"/>
                                </w:rPr>
                                <w:t>Nguyễn Văn A</w:t>
                              </w:r>
                              <w:r w:rsidR="00715BD9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(MSV)</w:t>
                              </w:r>
                              <w:r w:rsidR="005D49C9" w:rsidRPr="005D49C9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</w:p>
                            <w:p w:rsidR="007A410F" w:rsidRPr="007A410F" w:rsidRDefault="005D49C9" w:rsidP="005D49C9">
                              <w:pPr>
                                <w:ind w:firstLine="270"/>
                                <w:jc w:val="both"/>
                                <w:rPr>
                                  <w:rFonts w:ascii="Times New Roman" w:hAnsi="Times New Roman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Lớp: </w:t>
                              </w:r>
                              <w:r w:rsidR="007A410F" w:rsidRPr="005D49C9">
                                <w:rPr>
                                  <w:rFonts w:ascii="Times New Roman" w:hAnsi="Times New Roman"/>
                                  <w:sz w:val="24"/>
                                </w:rPr>
                                <w:t>Công nghệ Phần mềm K</w:t>
                              </w:r>
                              <w:r w:rsidR="007A410F" w:rsidRPr="005D49C9">
                                <w:rPr>
                                  <w:rFonts w:ascii="Times New Roman" w:hAnsi="Times New Roman"/>
                                  <w:sz w:val="24"/>
                                  <w:highlight w:val="yellow"/>
                                </w:rPr>
                                <w:t>...</w:t>
                              </w:r>
                            </w:p>
                            <w:p w:rsidR="002A0309" w:rsidRPr="00715BD9" w:rsidRDefault="002A0309" w:rsidP="002A0309">
                              <w:pPr>
                                <w:ind w:firstLine="270"/>
                                <w:jc w:val="both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 w:rsidRPr="00715BD9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Nguyễn Văn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B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(MSV)</w:t>
                              </w:r>
                              <w:r w:rsidRPr="005D49C9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(C)</w:t>
                              </w:r>
                            </w:p>
                            <w:p w:rsidR="00F3492A" w:rsidRDefault="002A0309" w:rsidP="002A030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Lớp: </w:t>
                              </w:r>
                              <w:r w:rsidRPr="005D49C9">
                                <w:rPr>
                                  <w:rFonts w:ascii="Times New Roman" w:hAnsi="Times New Roman"/>
                                  <w:sz w:val="24"/>
                                </w:rPr>
                                <w:t>Công nghệ Phần mềm K</w:t>
                              </w:r>
                              <w:r w:rsidRPr="005D49C9">
                                <w:rPr>
                                  <w:rFonts w:ascii="Times New Roman" w:hAnsi="Times New Roman"/>
                                  <w:sz w:val="24"/>
                                  <w:highlight w:val="yellow"/>
                                </w:rPr>
                                <w:t>...</w:t>
                              </w:r>
                            </w:p>
                            <w:p w:rsidR="002A0309" w:rsidRPr="00715BD9" w:rsidRDefault="002A0309" w:rsidP="002A0309">
                              <w:pPr>
                                <w:ind w:firstLine="270"/>
                                <w:jc w:val="both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 w:rsidRPr="00715BD9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Nguyễn Văn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(MSV)</w:t>
                              </w:r>
                              <w:r w:rsidRPr="005D49C9"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</w:p>
                            <w:p w:rsidR="002A0309" w:rsidRDefault="002A0309" w:rsidP="002A030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Lớp: </w:t>
                              </w:r>
                              <w:r w:rsidRPr="005D49C9">
                                <w:rPr>
                                  <w:rFonts w:ascii="Times New Roman" w:hAnsi="Times New Roman"/>
                                  <w:sz w:val="24"/>
                                </w:rPr>
                                <w:t>Công nghệ Phần mềm K</w:t>
                              </w:r>
                              <w:r w:rsidRPr="005D49C9">
                                <w:rPr>
                                  <w:rFonts w:ascii="Times New Roman" w:hAnsi="Times New Roman"/>
                                  <w:sz w:val="24"/>
                                  <w:highlight w:val="yellow"/>
                                </w:rPr>
                                <w:t>...</w:t>
                              </w:r>
                            </w:p>
                            <w:p w:rsidR="005761BF" w:rsidRPr="005761BF" w:rsidRDefault="005761BF" w:rsidP="002A0309">
                              <w:pPr>
                                <w:jc w:val="center"/>
                                <w:rPr>
                                  <w:rFonts w:ascii=".VnTimeH" w:hAnsi=".VnTimeH"/>
                                  <w:i/>
                                  <w:szCs w:val="32"/>
                                </w:rPr>
                              </w:pPr>
                              <w:r w:rsidRPr="005761BF">
                                <w:rPr>
                                  <w:rFonts w:ascii="Times New Roman" w:hAnsi="Times New Roman"/>
                                  <w:i/>
                                  <w:color w:val="FF0000"/>
                                  <w:sz w:val="24"/>
                                </w:rPr>
                                <w:t>Ghi chú: Nếu các thành viên cùng lớp thì ghi 1 tên lớp.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2667000" y="6067425"/>
                            <a:ext cx="2895600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410F" w:rsidRPr="007A410F" w:rsidRDefault="005D49C9" w:rsidP="007A410F">
                              <w:pPr>
                                <w:spacing w:after="120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 xml:space="preserve">CÁN BỘ </w:t>
                              </w:r>
                              <w:r w:rsidR="00715BD9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GIẢNG DẠY</w:t>
                              </w:r>
                            </w:p>
                            <w:p w:rsidR="007A410F" w:rsidRPr="007A410F" w:rsidRDefault="00D37368" w:rsidP="007A410F">
                              <w:pPr>
                                <w:jc w:val="center"/>
                                <w:rPr>
                                  <w:rFonts w:ascii="Times New Roman" w:hAnsi="Times New Roman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Họ và t</w:t>
                              </w:r>
                              <w:r w:rsid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ê</w:t>
                              </w:r>
                              <w:bookmarkStart w:id="0" w:name="_GoBack"/>
                              <w:bookmarkEnd w:id="0"/>
                              <w:r w:rsidR="007A410F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 xml:space="preserve">n </w:t>
                              </w:r>
                              <w:r w:rsidR="00715BD9">
                                <w:rPr>
                                  <w:rFonts w:ascii="Times New Roman" w:hAnsi="Times New Roman"/>
                                  <w:b/>
                                  <w:sz w:val="24"/>
                                </w:rPr>
                                <w:t>giáo viên giảng dạy</w:t>
                              </w:r>
                            </w:p>
                            <w:p w:rsidR="007A410F" w:rsidRPr="007A410F" w:rsidRDefault="007A410F" w:rsidP="007A410F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Bộ môn</w:t>
                              </w:r>
                              <w:r w:rsidR="005D49C9">
                                <w:rPr>
                                  <w:rFonts w:ascii="Times New Roman" w:hAnsi="Times New Roman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</w:t>
                              </w:r>
                              <w:r w:rsidR="00715BD9">
                                <w:rPr>
                                  <w:rFonts w:ascii="Times New Roman" w:hAnsi="Times New Roman"/>
                                  <w:sz w:val="24"/>
                                </w:rPr>
                                <w:t>Tên bộ môn</w:t>
                              </w:r>
                            </w:p>
                            <w:p w:rsidR="00F3492A" w:rsidRPr="00F65597" w:rsidRDefault="00F3492A" w:rsidP="00F3492A">
                              <w:pPr>
                                <w:jc w:val="center"/>
                                <w:rPr>
                                  <w:rFonts w:ascii=".VnTimeH" w:hAnsi=".VnTimeH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1" o:spid="_x0000_s1032" editas="canvas" style="width:438pt;height:724.8pt;mso-position-horizontal-relative:char;mso-position-vertical-relative:line" coordsize="55626,92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">
                <v:shape id="_x0000_s1033" type="#_x0000_t75" style="position:absolute;width:55626;height:92049;visibility:visible;mso-wrap-style:square">
                  <v:fill o:detectmouseclick="t"/>
                  <v:path o:connecttype="none"/>
                </v:shape>
                <v:shape id="Text Box 34" o:spid="_x0000_s1034" type="#_x0000_t202" style="position:absolute;top:14193;width:55626;height:269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wJLMAA&#10;AADaAAAADwAAAGRycy9kb3ducmV2LnhtbERPTYvCMBC9C/sfwix401QPol2jiKywIIi1HjzONmMb&#10;bCbdJqv13xtB8DQ83ufMl52txZVabxwrGA0TEMSF04ZLBcd8M5iC8AFZY+2YFNzJw3Lx0Ztjqt2N&#10;M7oeQiliCPsUFVQhNKmUvqjIoh+6hjhyZ9daDBG2pdQt3mK4reU4SSbSouHYUGFD64qKy+HfKlid&#10;OPs2f7vffXbOTJ7PEt5OLkr1P7vVF4hAXXiLX+4fHefD85XnlY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FwJLMAAAADaAAAADwAAAAAAAAAAAAAAAACYAgAAZHJzL2Rvd25y&#10;ZXYueG1sUEsFBgAAAAAEAAQA9QAAAIUDAAAAAA==&#10;" filled="f" stroked="f">
                  <v:textbox inset="0,0,0,0">
                    <w:txbxContent>
                      <w:p w:rsidR="007A410F" w:rsidRPr="005D49C9" w:rsidRDefault="00715BD9" w:rsidP="007A410F">
                        <w:pPr>
                          <w:spacing w:before="60"/>
                          <w:jc w:val="center"/>
                          <w:rPr>
                            <w:rFonts w:ascii="Arial" w:hAnsi="Arial"/>
                            <w:b/>
                            <w:sz w:val="36"/>
                            <w:szCs w:val="48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36"/>
                            <w:szCs w:val="48"/>
                          </w:rPr>
                          <w:t>BÀI TẬP LỚN</w:t>
                        </w:r>
                      </w:p>
                      <w:p w:rsidR="007A410F" w:rsidRPr="007A410F" w:rsidRDefault="00715BD9" w:rsidP="007A410F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Môn học: Tên môn học</w:t>
                        </w:r>
                      </w:p>
                      <w:p w:rsidR="007A410F" w:rsidRPr="00013160" w:rsidRDefault="007A410F" w:rsidP="007A410F">
                        <w:pPr>
                          <w:pStyle w:val="Subtitle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:rsidR="007C3465" w:rsidRDefault="007C3465" w:rsidP="00F3492A">
                        <w:pPr>
                          <w:pStyle w:val="Subtitle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36" o:spid="_x0000_s1035" type="#_x0000_t202" style="position:absolute;left:21336;top:88011;width:12954;height:2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UtucIA&#10;AADaAAAADwAAAGRycy9kb3ducmV2LnhtbESPQWuDQBSE74H8h+UVegl11YM01lVKaKH0ljSX3B7u&#10;i0rct+Ju1frru4FCj8PMfMMU1WJ6MdHoOssKkigGQVxb3XGj4Pz1/vQMwnlkjb1lUvBDDqpyuykw&#10;13bmI00n34gAYZejgtb7IZfS1S0ZdJEdiIN3taNBH+TYSD3iHOCml2kcZ9Jgx2GhxYEOLdW307dR&#10;kC1vw+5zT+m81v3ElzVJPCVKPT4sry8gPC3+P/zX/tAKUrhfCTdAl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hS25wgAAANoAAAAPAAAAAAAAAAAAAAAAAJgCAABkcnMvZG93&#10;bnJldi54bWxQSwUGAAAAAAQABAD1AAAAhwMAAAAA&#10;" filled="f" stroked="f">
                  <o:lock v:ext="edit" aspectratio="t"/>
                  <v:textbox style="mso-fit-shape-to-text:t" inset="0,0,0,0">
                    <w:txbxContent>
                      <w:p w:rsidR="007C3465" w:rsidRPr="005D49C9" w:rsidRDefault="007A410F" w:rsidP="005D49C9">
                        <w:pPr>
                          <w:spacing w:before="60" w:line="288" w:lineRule="auto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 w:rsidRPr="005D49C9">
                          <w:rPr>
                            <w:rFonts w:ascii="Times New Roman" w:hAnsi="Times New Roman"/>
                            <w:b/>
                          </w:rPr>
                          <w:t>Hà Nội</w:t>
                        </w:r>
                        <w:r w:rsidR="005D49C9">
                          <w:rPr>
                            <w:rFonts w:ascii="Times New Roman" w:hAnsi="Times New Roman"/>
                            <w:b/>
                          </w:rPr>
                          <w:t>,</w:t>
                        </w:r>
                        <w:r w:rsidRPr="005D49C9">
                          <w:rPr>
                            <w:rFonts w:ascii="Times New Roman" w:hAnsi="Times New Roman"/>
                            <w:b/>
                          </w:rPr>
                          <w:t xml:space="preserve"> </w:t>
                        </w:r>
                        <w:r w:rsidR="005D49C9" w:rsidRPr="005D49C9">
                          <w:rPr>
                            <w:rFonts w:ascii="Times New Roman" w:hAnsi="Times New Roman"/>
                            <w:b/>
                            <w:highlight w:val="yellow"/>
                          </w:rPr>
                          <w:t>Năm</w:t>
                        </w:r>
                      </w:p>
                    </w:txbxContent>
                  </v:textbox>
                </v:shape>
                <v:shape id="Text Box 37" o:spid="_x0000_s1036" type="#_x0000_t202" style="position:absolute;left:6858;top:2038;width:41910;height:6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IWYMEA&#10;AADaAAAADwAAAGRycy9kb3ducmV2LnhtbESPT2vCQBTE7wW/w/IEb3Vjp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iFmDBAAAA2gAAAA8AAAAAAAAAAAAAAAAAmAIAAGRycy9kb3du&#10;cmV2LnhtbFBLBQYAAAAABAAEAPUAAACGAwAAAAA=&#10;" filled="f" stroked="f">
                  <o:lock v:ext="edit" aspectratio="t"/>
                  <v:textbox style="mso-fit-shape-to-text:t">
                    <w:txbxContent>
                      <w:p w:rsidR="007A410F" w:rsidRPr="007A410F" w:rsidRDefault="007A410F" w:rsidP="007A410F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fldChar w:fldCharType="begin"/>
                        </w:r>
                        <w:r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instrText xml:space="preserve"> MACROBUTTON DOFIELDCLICK BỘ GIÁO DỤC VÀ ĐÀO TẠO</w:instrText>
                        </w:r>
                        <w:r w:rsidRP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fldChar w:fldCharType="end"/>
                        </w:r>
                      </w:p>
                      <w:p w:rsidR="007A410F" w:rsidRPr="00F65597" w:rsidRDefault="007A410F" w:rsidP="007A410F">
                        <w:pPr>
                          <w:jc w:val="center"/>
                          <w:rPr>
                            <w:rStyle w:val="Strong"/>
                            <w:rFonts w:ascii=".VnTimeH" w:hAnsi=".VnTimeH"/>
                            <w:b/>
                            <w:szCs w:val="28"/>
                          </w:rPr>
                        </w:pPr>
                        <w:r w:rsidRPr="007A410F">
                          <w:rPr>
                            <w:rFonts w:ascii="Times New Roman" w:hAnsi="Times New Roman"/>
                            <w:b/>
                            <w:szCs w:val="28"/>
                          </w:rPr>
                          <w:fldChar w:fldCharType="begin"/>
                        </w:r>
                        <w:r w:rsidRPr="007A410F">
                          <w:rPr>
                            <w:rFonts w:ascii="Times New Roman" w:hAnsi="Times New Roman"/>
                            <w:b/>
                            <w:szCs w:val="28"/>
                          </w:rPr>
                          <w:instrText xml:space="preserve"> MACROBUTTON DOFIELDCLICK TRƯỜNG ĐẠI HỌC MỎ - ĐỊA CHẤT</w:instrText>
                        </w:r>
                        <w:r w:rsidRPr="007A410F">
                          <w:rPr>
                            <w:rFonts w:ascii="Times New Roman" w:hAnsi="Times New Roman"/>
                            <w:b/>
                            <w:szCs w:val="28"/>
                          </w:rPr>
                          <w:fldChar w:fldCharType="end"/>
                        </w:r>
                      </w:p>
                      <w:p w:rsidR="00F65597" w:rsidRPr="00F65597" w:rsidRDefault="00F65597" w:rsidP="00F65597">
                        <w:pPr>
                          <w:jc w:val="center"/>
                          <w:rPr>
                            <w:rStyle w:val="Strong"/>
                            <w:rFonts w:ascii=".VnTimeH" w:hAnsi=".VnTimeH"/>
                            <w:b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38" o:spid="_x0000_s1037" type="#_x0000_t202" style="position:absolute;top:33437;width:55626;height:20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7A410F" w:rsidRPr="005D49C9" w:rsidRDefault="005D49C9" w:rsidP="007A410F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40"/>
                            <w:szCs w:val="28"/>
                          </w:rPr>
                        </w:pPr>
                        <w:r w:rsidRPr="005D49C9">
                          <w:rPr>
                            <w:rFonts w:ascii="Times New Roman" w:hAnsi="Times New Roman"/>
                            <w:b/>
                            <w:sz w:val="40"/>
                            <w:szCs w:val="28"/>
                          </w:rPr>
                          <w:t>ĐỀ TÀI</w:t>
                        </w:r>
                        <w:r w:rsidR="00573AC0">
                          <w:rPr>
                            <w:rFonts w:ascii="Times New Roman" w:hAnsi="Times New Roman"/>
                            <w:b/>
                            <w:sz w:val="40"/>
                            <w:szCs w:val="28"/>
                          </w:rPr>
                          <w:t>:</w:t>
                        </w:r>
                      </w:p>
                      <w:p w:rsidR="005D49C9" w:rsidRPr="005D49C9" w:rsidRDefault="005D49C9" w:rsidP="007A410F">
                        <w:pPr>
                          <w:jc w:val="center"/>
                          <w:rPr>
                            <w:rFonts w:ascii="Times New Roman" w:hAnsi="Times New Roman"/>
                            <w:sz w:val="40"/>
                            <w:szCs w:val="32"/>
                          </w:rPr>
                        </w:pPr>
                        <w:r w:rsidRPr="005D49C9">
                          <w:rPr>
                            <w:rFonts w:ascii="Times New Roman" w:hAnsi="Times New Roman"/>
                            <w:b/>
                            <w:sz w:val="40"/>
                            <w:szCs w:val="28"/>
                          </w:rPr>
                          <w:t>TÊN ĐỀ TÀI</w:t>
                        </w:r>
                      </w:p>
                      <w:p w:rsidR="007C3465" w:rsidRPr="001A25BD" w:rsidRDefault="007C3465" w:rsidP="00F3492A">
                        <w:pPr>
                          <w:spacing w:before="60"/>
                          <w:jc w:val="center"/>
                          <w:rPr>
                            <w:rFonts w:ascii=".VnTimeH" w:hAnsi=".VnTimeH"/>
                            <w:b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40" o:spid="_x0000_s1038" type="#_x0000_t202" style="position:absolute;left:2286;top:60674;width:25146;height:18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<v:textbox>
                    <w:txbxContent>
                      <w:p w:rsidR="007A410F" w:rsidRPr="005D49C9" w:rsidRDefault="005D49C9" w:rsidP="007A410F">
                        <w:pPr>
                          <w:spacing w:after="120"/>
                          <w:jc w:val="center"/>
                          <w:rPr>
                            <w:rFonts w:ascii="Times New Roman" w:hAnsi="Times New Roman"/>
                            <w:b/>
                          </w:rPr>
                        </w:pPr>
                        <w:r w:rsidRPr="005D49C9">
                          <w:rPr>
                            <w:rFonts w:ascii="Times New Roman" w:hAnsi="Times New Roman"/>
                            <w:b/>
                          </w:rPr>
                          <w:t>SINH VIÊN THỰC HIỆN</w:t>
                        </w:r>
                      </w:p>
                      <w:p w:rsidR="005D49C9" w:rsidRPr="00715BD9" w:rsidRDefault="007A410F" w:rsidP="005D49C9">
                        <w:pPr>
                          <w:ind w:firstLine="270"/>
                          <w:jc w:val="both"/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715BD9">
                          <w:rPr>
                            <w:rFonts w:ascii="Times New Roman" w:hAnsi="Times New Roman"/>
                            <w:sz w:val="24"/>
                          </w:rPr>
                          <w:t>Nguyễn Văn A</w:t>
                        </w:r>
                        <w:r w:rsidR="00715BD9">
                          <w:rPr>
                            <w:rFonts w:ascii="Times New Roman" w:hAnsi="Times New Roman"/>
                            <w:sz w:val="24"/>
                          </w:rPr>
                          <w:t xml:space="preserve"> (MSV)</w:t>
                        </w:r>
                        <w:r w:rsidR="005D49C9" w:rsidRPr="005D49C9"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</w:p>
                      <w:p w:rsidR="007A410F" w:rsidRPr="007A410F" w:rsidRDefault="005D49C9" w:rsidP="005D49C9">
                        <w:pPr>
                          <w:ind w:firstLine="270"/>
                          <w:jc w:val="both"/>
                          <w:rPr>
                            <w:rFonts w:ascii="Times New Roman" w:hAnsi="Times New Roman"/>
                            <w:szCs w:val="32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Lớp: </w:t>
                        </w:r>
                        <w:r w:rsidR="007A410F" w:rsidRPr="005D49C9">
                          <w:rPr>
                            <w:rFonts w:ascii="Times New Roman" w:hAnsi="Times New Roman"/>
                            <w:sz w:val="24"/>
                          </w:rPr>
                          <w:t>Công nghệ Phần mềm K</w:t>
                        </w:r>
                        <w:r w:rsidR="007A410F" w:rsidRPr="005D49C9">
                          <w:rPr>
                            <w:rFonts w:ascii="Times New Roman" w:hAnsi="Times New Roman"/>
                            <w:sz w:val="24"/>
                            <w:highlight w:val="yellow"/>
                          </w:rPr>
                          <w:t>...</w:t>
                        </w:r>
                      </w:p>
                      <w:p w:rsidR="002A0309" w:rsidRPr="00715BD9" w:rsidRDefault="002A0309" w:rsidP="002A0309">
                        <w:pPr>
                          <w:ind w:firstLine="270"/>
                          <w:jc w:val="both"/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715BD9">
                          <w:rPr>
                            <w:rFonts w:ascii="Times New Roman" w:hAnsi="Times New Roman"/>
                            <w:sz w:val="24"/>
                          </w:rPr>
                          <w:t xml:space="preserve">Nguyễn Văn 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>B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(MSV)</w:t>
                        </w:r>
                        <w:r w:rsidRPr="005D49C9"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>(C)</w:t>
                        </w:r>
                      </w:p>
                      <w:p w:rsidR="00F3492A" w:rsidRDefault="002A0309" w:rsidP="002A0309">
                        <w:pPr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Lớp: </w:t>
                        </w:r>
                        <w:r w:rsidRPr="005D49C9">
                          <w:rPr>
                            <w:rFonts w:ascii="Times New Roman" w:hAnsi="Times New Roman"/>
                            <w:sz w:val="24"/>
                          </w:rPr>
                          <w:t>Công nghệ Phần mềm K</w:t>
                        </w:r>
                        <w:r w:rsidRPr="005D49C9">
                          <w:rPr>
                            <w:rFonts w:ascii="Times New Roman" w:hAnsi="Times New Roman"/>
                            <w:sz w:val="24"/>
                            <w:highlight w:val="yellow"/>
                          </w:rPr>
                          <w:t>...</w:t>
                        </w:r>
                      </w:p>
                      <w:p w:rsidR="002A0309" w:rsidRPr="00715BD9" w:rsidRDefault="002A0309" w:rsidP="002A0309">
                        <w:pPr>
                          <w:ind w:firstLine="270"/>
                          <w:jc w:val="both"/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715BD9">
                          <w:rPr>
                            <w:rFonts w:ascii="Times New Roman" w:hAnsi="Times New Roman"/>
                            <w:sz w:val="24"/>
                          </w:rPr>
                          <w:t xml:space="preserve">Nguyễn Văn 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>C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(MSV)</w:t>
                        </w:r>
                        <w:r w:rsidRPr="005D49C9"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</w:p>
                      <w:p w:rsidR="002A0309" w:rsidRDefault="002A0309" w:rsidP="002A0309">
                        <w:pPr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Lớp: </w:t>
                        </w:r>
                        <w:r w:rsidRPr="005D49C9">
                          <w:rPr>
                            <w:rFonts w:ascii="Times New Roman" w:hAnsi="Times New Roman"/>
                            <w:sz w:val="24"/>
                          </w:rPr>
                          <w:t>Công nghệ Phần mềm K</w:t>
                        </w:r>
                        <w:r w:rsidRPr="005D49C9">
                          <w:rPr>
                            <w:rFonts w:ascii="Times New Roman" w:hAnsi="Times New Roman"/>
                            <w:sz w:val="24"/>
                            <w:highlight w:val="yellow"/>
                          </w:rPr>
                          <w:t>...</w:t>
                        </w:r>
                      </w:p>
                      <w:p w:rsidR="005761BF" w:rsidRPr="005761BF" w:rsidRDefault="005761BF" w:rsidP="002A0309">
                        <w:pPr>
                          <w:jc w:val="center"/>
                          <w:rPr>
                            <w:rFonts w:ascii=".VnTimeH" w:hAnsi=".VnTimeH"/>
                            <w:i/>
                            <w:szCs w:val="32"/>
                          </w:rPr>
                        </w:pPr>
                        <w:r w:rsidRPr="005761BF">
                          <w:rPr>
                            <w:rFonts w:ascii="Times New Roman" w:hAnsi="Times New Roman"/>
                            <w:i/>
                            <w:color w:val="FF0000"/>
                            <w:sz w:val="24"/>
                          </w:rPr>
                          <w:t>Ghi chú: Nếu các thành viên cùng lớp thì ghi 1 tên lớp.</w:t>
                        </w:r>
                      </w:p>
                    </w:txbxContent>
                  </v:textbox>
                </v:shape>
                <v:shape id="Text Box 41" o:spid="_x0000_s1039" type="#_x0000_t202" style="position:absolute;left:26670;top:60674;width:28956;height:18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7A410F" w:rsidRPr="007A410F" w:rsidRDefault="005D49C9" w:rsidP="007A410F">
                        <w:pPr>
                          <w:spacing w:after="120"/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 xml:space="preserve">CÁN BỘ </w:t>
                        </w:r>
                        <w:r w:rsidR="00715BD9">
                          <w:rPr>
                            <w:rFonts w:ascii="Times New Roman" w:hAnsi="Times New Roman"/>
                            <w:b/>
                            <w:sz w:val="24"/>
                          </w:rPr>
                          <w:t>GIẢNG DẠY</w:t>
                        </w:r>
                      </w:p>
                      <w:p w:rsidR="007A410F" w:rsidRPr="007A410F" w:rsidRDefault="00D37368" w:rsidP="007A410F">
                        <w:pPr>
                          <w:jc w:val="center"/>
                          <w:rPr>
                            <w:rFonts w:ascii="Times New Roman" w:hAnsi="Times New Roman"/>
                            <w:szCs w:val="32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4"/>
                          </w:rPr>
                          <w:t>Họ và t</w:t>
                        </w:r>
                        <w:r w:rsid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t>ê</w:t>
                        </w:r>
                        <w:bookmarkStart w:id="1" w:name="_GoBack"/>
                        <w:bookmarkEnd w:id="1"/>
                        <w:r w:rsidR="007A410F">
                          <w:rPr>
                            <w:rFonts w:ascii="Times New Roman" w:hAnsi="Times New Roman"/>
                            <w:b/>
                            <w:sz w:val="24"/>
                          </w:rPr>
                          <w:t xml:space="preserve">n </w:t>
                        </w:r>
                        <w:r w:rsidR="00715BD9">
                          <w:rPr>
                            <w:rFonts w:ascii="Times New Roman" w:hAnsi="Times New Roman"/>
                            <w:b/>
                            <w:sz w:val="24"/>
                          </w:rPr>
                          <w:t>giáo viên giảng dạy</w:t>
                        </w:r>
                      </w:p>
                      <w:p w:rsidR="007A410F" w:rsidRPr="007A410F" w:rsidRDefault="007A410F" w:rsidP="007A410F">
                        <w:pPr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Bộ môn</w:t>
                        </w:r>
                        <w:r w:rsidR="005D49C9">
                          <w:rPr>
                            <w:rFonts w:ascii="Times New Roman" w:hAnsi="Times New Roman"/>
                            <w:sz w:val="24"/>
                          </w:rPr>
                          <w:t>: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 w:rsidR="00715BD9">
                          <w:rPr>
                            <w:rFonts w:ascii="Times New Roman" w:hAnsi="Times New Roman"/>
                            <w:sz w:val="24"/>
                          </w:rPr>
                          <w:t>Tên bộ môn</w:t>
                        </w:r>
                      </w:p>
                      <w:p w:rsidR="00F3492A" w:rsidRPr="00F65597" w:rsidRDefault="00F3492A" w:rsidP="00F3492A">
                        <w:pPr>
                          <w:jc w:val="center"/>
                          <w:rPr>
                            <w:rFonts w:ascii=".VnTimeH" w:hAnsi=".VnTimeH"/>
                            <w:sz w:val="2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2343E4" w:rsidSect="002343E4">
      <w:pgSz w:w="11907" w:h="16840" w:code="9"/>
      <w:pgMar w:top="1134" w:right="1134" w:bottom="1134" w:left="1985" w:header="709" w:footer="709" w:gutter="0"/>
      <w:pgBorders>
        <w:top w:val="twistedLines1" w:sz="12" w:space="0" w:color="auto"/>
        <w:left w:val="twistedLines1" w:sz="12" w:space="0" w:color="auto"/>
        <w:bottom w:val="twistedLines1" w:sz="12" w:space="0" w:color="auto"/>
        <w:right w:val="twistedLines1" w:sz="12" w:space="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Bodoni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Black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4220D0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74AFDE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BD0B7D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0063E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E42E3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31C3C9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8A0BC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A406A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6F40B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53223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lignBordersAndEdges/>
  <w:activeWritingStyle w:appName="MSWord" w:lang="en-US" w:vendorID="64" w:dllVersion="131078" w:nlCheck="1" w:checkStyle="1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597"/>
    <w:rsid w:val="00013160"/>
    <w:rsid w:val="000217AD"/>
    <w:rsid w:val="000422F0"/>
    <w:rsid w:val="00101609"/>
    <w:rsid w:val="0019207D"/>
    <w:rsid w:val="001A25BD"/>
    <w:rsid w:val="002343E4"/>
    <w:rsid w:val="00245CAA"/>
    <w:rsid w:val="002A0309"/>
    <w:rsid w:val="003E22EE"/>
    <w:rsid w:val="003E3F49"/>
    <w:rsid w:val="004E743A"/>
    <w:rsid w:val="00561D58"/>
    <w:rsid w:val="00573AC0"/>
    <w:rsid w:val="005761BF"/>
    <w:rsid w:val="00587DF7"/>
    <w:rsid w:val="005D49C9"/>
    <w:rsid w:val="00715BD9"/>
    <w:rsid w:val="007201F3"/>
    <w:rsid w:val="007701B0"/>
    <w:rsid w:val="007A410F"/>
    <w:rsid w:val="007C3465"/>
    <w:rsid w:val="00847253"/>
    <w:rsid w:val="00963D03"/>
    <w:rsid w:val="00965AC7"/>
    <w:rsid w:val="00A26CA5"/>
    <w:rsid w:val="00AD4509"/>
    <w:rsid w:val="00C83D47"/>
    <w:rsid w:val="00C94729"/>
    <w:rsid w:val="00D0310D"/>
    <w:rsid w:val="00D1074C"/>
    <w:rsid w:val="00D32255"/>
    <w:rsid w:val="00D37368"/>
    <w:rsid w:val="00D40FE3"/>
    <w:rsid w:val="00D73CC5"/>
    <w:rsid w:val="00D763DF"/>
    <w:rsid w:val="00D94517"/>
    <w:rsid w:val="00DB6D2E"/>
    <w:rsid w:val="00DE5B62"/>
    <w:rsid w:val="00E706D9"/>
    <w:rsid w:val="00E86DD2"/>
    <w:rsid w:val="00EC0B00"/>
    <w:rsid w:val="00F3492A"/>
    <w:rsid w:val="00F559F6"/>
    <w:rsid w:val="00F6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343E4"/>
    <w:rPr>
      <w:rFonts w:ascii=".VnTime" w:hAnsi=".VnTime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61D58"/>
    <w:pPr>
      <w:spacing w:before="60"/>
      <w:jc w:val="center"/>
    </w:pPr>
    <w:rPr>
      <w:rFonts w:ascii=".VnBodoniH" w:hAnsi=".VnBodoniH"/>
      <w:sz w:val="40"/>
      <w:szCs w:val="40"/>
    </w:rPr>
  </w:style>
  <w:style w:type="paragraph" w:styleId="Subtitle">
    <w:name w:val="Subtitle"/>
    <w:basedOn w:val="Normal"/>
    <w:link w:val="SubtitleChar"/>
    <w:qFormat/>
    <w:rsid w:val="00561D58"/>
    <w:pPr>
      <w:spacing w:before="60"/>
      <w:jc w:val="center"/>
    </w:pPr>
    <w:rPr>
      <w:rFonts w:ascii=".VnTimeH" w:hAnsi=".VnTimeH"/>
      <w:sz w:val="32"/>
      <w:szCs w:val="32"/>
    </w:rPr>
  </w:style>
  <w:style w:type="character" w:styleId="Strong">
    <w:name w:val="Strong"/>
    <w:qFormat/>
    <w:rsid w:val="00561D58"/>
    <w:rPr>
      <w:rFonts w:ascii=".VnBlackH" w:hAnsi=".VnBlackH"/>
    </w:rPr>
  </w:style>
  <w:style w:type="character" w:customStyle="1" w:styleId="TitleChar">
    <w:name w:val="Title Char"/>
    <w:basedOn w:val="DefaultParagraphFont"/>
    <w:link w:val="Title"/>
    <w:locked/>
    <w:rsid w:val="007A410F"/>
    <w:rPr>
      <w:rFonts w:ascii=".VnBodoniH" w:hAnsi=".VnBodoniH"/>
      <w:sz w:val="40"/>
      <w:szCs w:val="40"/>
    </w:rPr>
  </w:style>
  <w:style w:type="character" w:customStyle="1" w:styleId="SubtitleChar">
    <w:name w:val="Subtitle Char"/>
    <w:basedOn w:val="DefaultParagraphFont"/>
    <w:link w:val="Subtitle"/>
    <w:locked/>
    <w:rsid w:val="007A410F"/>
    <w:rPr>
      <w:rFonts w:ascii=".VnTimeH" w:hAnsi=".VnTimeH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343E4"/>
    <w:rPr>
      <w:rFonts w:ascii=".VnTime" w:hAnsi=".VnTime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61D58"/>
    <w:pPr>
      <w:spacing w:before="60"/>
      <w:jc w:val="center"/>
    </w:pPr>
    <w:rPr>
      <w:rFonts w:ascii=".VnBodoniH" w:hAnsi=".VnBodoniH"/>
      <w:sz w:val="40"/>
      <w:szCs w:val="40"/>
    </w:rPr>
  </w:style>
  <w:style w:type="paragraph" w:styleId="Subtitle">
    <w:name w:val="Subtitle"/>
    <w:basedOn w:val="Normal"/>
    <w:link w:val="SubtitleChar"/>
    <w:qFormat/>
    <w:rsid w:val="00561D58"/>
    <w:pPr>
      <w:spacing w:before="60"/>
      <w:jc w:val="center"/>
    </w:pPr>
    <w:rPr>
      <w:rFonts w:ascii=".VnTimeH" w:hAnsi=".VnTimeH"/>
      <w:sz w:val="32"/>
      <w:szCs w:val="32"/>
    </w:rPr>
  </w:style>
  <w:style w:type="character" w:styleId="Strong">
    <w:name w:val="Strong"/>
    <w:qFormat/>
    <w:rsid w:val="00561D58"/>
    <w:rPr>
      <w:rFonts w:ascii=".VnBlackH" w:hAnsi=".VnBlackH"/>
    </w:rPr>
  </w:style>
  <w:style w:type="character" w:customStyle="1" w:styleId="TitleChar">
    <w:name w:val="Title Char"/>
    <w:basedOn w:val="DefaultParagraphFont"/>
    <w:link w:val="Title"/>
    <w:locked/>
    <w:rsid w:val="007A410F"/>
    <w:rPr>
      <w:rFonts w:ascii=".VnBodoniH" w:hAnsi=".VnBodoniH"/>
      <w:sz w:val="40"/>
      <w:szCs w:val="40"/>
    </w:rPr>
  </w:style>
  <w:style w:type="character" w:customStyle="1" w:styleId="SubtitleChar">
    <w:name w:val="Subtitle Char"/>
    <w:basedOn w:val="DefaultParagraphFont"/>
    <w:link w:val="Subtitle"/>
    <w:locked/>
    <w:rsid w:val="007A410F"/>
    <w:rPr>
      <w:rFonts w:ascii=".VnTimeH" w:hAnsi=".VnTimeH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ran%20Trung%20Chuyen\Desktop\Mau_Bia_DAT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Mau_Bia_DATN.dot</Template>
  <TotalTime>14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Bia Do an tot nghiep</vt:lpstr>
    </vt:vector>
  </TitlesOfParts>
  <Company>THTD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Bia Do an tot nghiep</dc:title>
  <dc:subject>Van ban mau</dc:subject>
  <dc:creator>Trần Trung Chuyên</dc:creator>
  <cp:keywords>Bia, DATN, Do an tot nghiep</cp:keywords>
  <cp:lastModifiedBy>Duc Hoang</cp:lastModifiedBy>
  <cp:revision>8</cp:revision>
  <cp:lastPrinted>2006-10-05T17:48:00Z</cp:lastPrinted>
  <dcterms:created xsi:type="dcterms:W3CDTF">2016-06-02T08:40:00Z</dcterms:created>
  <dcterms:modified xsi:type="dcterms:W3CDTF">2017-03-06T03:16:00Z</dcterms:modified>
  <cp:category>Van ban &amp; Mau</cp:category>
</cp:coreProperties>
</file>